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BAB5" w14:textId="77777777" w:rsidR="006859FA" w:rsidRDefault="00000000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Search</w:t>
      </w:r>
    </w:p>
    <w:p w14:paraId="6C55A584" w14:textId="77777777" w:rsidR="006859FA" w:rsidRDefault="006859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6859FA" w14:paraId="71B8837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AB25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>
              <w:rPr>
                <w:rFonts w:cs="Dubai Medium"/>
              </w:rPr>
              <w:t>Search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17D63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4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1BB9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Medium</w:t>
            </w:r>
          </w:p>
        </w:tc>
      </w:tr>
      <w:tr w:rsidR="006859FA" w14:paraId="28818A0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83E6D" w14:textId="6EDAE78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FA1A9F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FBF7A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6859FA" w14:paraId="0F1C3329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1F2A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918BF3D" w14:textId="19891678" w:rsidR="00FA1A9F" w:rsidRDefault="00000000" w:rsidP="00FA1A9F">
            <w:pPr>
              <w:pStyle w:val="Standard"/>
            </w:pPr>
            <w:r>
              <w:t xml:space="preserve"> </w:t>
            </w:r>
            <w:r>
              <w:tab/>
            </w:r>
            <w:r w:rsidR="00FA1A9F">
              <w:t xml:space="preserve">Manager – Wants to </w:t>
            </w:r>
            <w:r w:rsidR="00FA1A9F">
              <w:t>filter the Ads and search between them</w:t>
            </w:r>
          </w:p>
          <w:p w14:paraId="656D4F17" w14:textId="0026A62A" w:rsidR="00FA1A9F" w:rsidRPr="00AE2895" w:rsidRDefault="00FA1A9F" w:rsidP="00FA1A9F">
            <w:pPr>
              <w:pStyle w:val="Standard"/>
            </w:pPr>
            <w:r>
              <w:t xml:space="preserve">            Admin – Wants to filter the Ads and search between them</w:t>
            </w:r>
          </w:p>
          <w:p w14:paraId="2D800D95" w14:textId="57CBBAC4" w:rsidR="00FA1A9F" w:rsidRDefault="00FA1A9F" w:rsidP="00FA1A9F">
            <w:pPr>
              <w:pStyle w:val="Standard"/>
            </w:pPr>
            <w:r>
              <w:t xml:space="preserve"> </w:t>
            </w:r>
            <w:r>
              <w:tab/>
              <w:t>Expert – Wants to filter the Ads and search between them</w:t>
            </w:r>
          </w:p>
          <w:p w14:paraId="2495DA02" w14:textId="58F39BCD" w:rsidR="00FA1A9F" w:rsidRDefault="00FA1A9F" w:rsidP="00FA1A9F">
            <w:pPr>
              <w:pStyle w:val="Standard"/>
            </w:pPr>
            <w:r>
              <w:t xml:space="preserve">            Buyer –</w:t>
            </w:r>
            <w:r>
              <w:t xml:space="preserve"> </w:t>
            </w:r>
            <w:r>
              <w:t>Wants to filter the Ads and search between them</w:t>
            </w:r>
          </w:p>
          <w:p w14:paraId="23D94024" w14:textId="446D53BA" w:rsidR="00FA1A9F" w:rsidRDefault="00FA1A9F" w:rsidP="00FA1A9F">
            <w:pPr>
              <w:pStyle w:val="Standard"/>
            </w:pPr>
            <w:r>
              <w:t xml:space="preserve">            Seller – Wants to filter the Ads and search between them</w:t>
            </w:r>
          </w:p>
          <w:p w14:paraId="53E83A94" w14:textId="77777777" w:rsidR="006859FA" w:rsidRDefault="006859FA">
            <w:pPr>
              <w:pStyle w:val="Standard"/>
            </w:pPr>
          </w:p>
        </w:tc>
      </w:tr>
      <w:tr w:rsidR="006859FA" w14:paraId="5922A8C5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54E1" w14:textId="77777777" w:rsidR="006859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73C2349" w14:textId="7B9D4854" w:rsidR="006859FA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FA1A9F">
              <w:t>the user</w:t>
            </w:r>
            <w:r>
              <w:t xml:space="preserve"> can search</w:t>
            </w:r>
            <w:r w:rsidR="00FA1A9F">
              <w:t xml:space="preserve"> and filter</w:t>
            </w:r>
            <w:r>
              <w:t xml:space="preserve"> between </w:t>
            </w:r>
            <w:r w:rsidR="00FA1A9F">
              <w:t>the Ads</w:t>
            </w:r>
            <w:r>
              <w:t>.</w:t>
            </w:r>
          </w:p>
        </w:tc>
      </w:tr>
      <w:tr w:rsidR="006859FA" w14:paraId="06B5269D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7425" w14:textId="77777777" w:rsidR="006859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B217E62" w14:textId="5BECC16A" w:rsidR="006859FA" w:rsidRDefault="00000000" w:rsidP="00FA1A9F">
            <w:pPr>
              <w:pStyle w:val="Standard"/>
              <w:ind w:left="864" w:hanging="864"/>
            </w:pPr>
            <w:r>
              <w:t xml:space="preserve">         </w:t>
            </w:r>
          </w:p>
          <w:p w14:paraId="6EFA3BA8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0CF95DE" w14:textId="77777777" w:rsidR="006859FA" w:rsidRDefault="00000000">
            <w:pPr>
              <w:pStyle w:val="Standard"/>
              <w:ind w:left="709"/>
            </w:pPr>
            <w:r>
              <w:t>Internal</w:t>
            </w:r>
          </w:p>
        </w:tc>
      </w:tr>
      <w:tr w:rsidR="006859FA" w14:paraId="136FE861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1B04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35F45B52" w14:textId="46F7BD97" w:rsidR="006859FA" w:rsidRDefault="00000000" w:rsidP="00FA1A9F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A1A9F" w:rsidRPr="00FA1A9F">
              <w:t>Admin, Manager, Expert, Buyer, Seller</w:t>
            </w:r>
          </w:p>
          <w:p w14:paraId="7A601DCB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5464001D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B652CAF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6859FA" w14:paraId="335CC7C1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28A8F" w14:textId="77777777" w:rsidR="006859FA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8FA6810" w14:textId="6D32F658" w:rsidR="006859FA" w:rsidRDefault="00FA1A9F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User</w:t>
            </w:r>
            <w:r w:rsidR="00000000">
              <w:t xml:space="preserve"> enters </w:t>
            </w:r>
            <w:r>
              <w:t>constraints for his/her specific target of seeing ads</w:t>
            </w:r>
          </w:p>
          <w:p w14:paraId="39771F08" w14:textId="77777777" w:rsidR="006859FA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clicks the Search button.</w:t>
            </w:r>
          </w:p>
          <w:p w14:paraId="29EE3B11" w14:textId="77777777" w:rsidR="006859FA" w:rsidRDefault="00000000">
            <w:pPr>
              <w:pStyle w:val="Standard"/>
              <w:numPr>
                <w:ilvl w:val="0"/>
                <w:numId w:val="1"/>
              </w:numPr>
            </w:pPr>
            <w:proofErr w:type="spellStart"/>
            <w:r>
              <w:t>He/She</w:t>
            </w:r>
            <w:proofErr w:type="spellEnd"/>
            <w:r>
              <w:t xml:space="preserve"> visits search results.</w:t>
            </w:r>
          </w:p>
        </w:tc>
      </w:tr>
      <w:tr w:rsidR="006859FA" w14:paraId="57F110CA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0305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76488A5D" w14:textId="77777777" w:rsidR="006859FA" w:rsidRDefault="006859FA">
            <w:pPr>
              <w:pStyle w:val="Standard"/>
              <w:tabs>
                <w:tab w:val="left" w:pos="732"/>
              </w:tabs>
            </w:pPr>
          </w:p>
        </w:tc>
      </w:tr>
      <w:tr w:rsidR="006859FA" w14:paraId="54C2B723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D110" w14:textId="77777777" w:rsidR="006859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4E3DE9FA" w14:textId="77777777" w:rsidR="00FA1A9F" w:rsidRDefault="00FA1A9F" w:rsidP="00FA1A9F">
            <w:pPr>
              <w:pStyle w:val="Standard"/>
              <w:tabs>
                <w:tab w:val="left" w:pos="372"/>
                <w:tab w:val="left" w:pos="1452"/>
              </w:tabs>
            </w:pPr>
            <w:r>
              <w:t>If the search result has no outputs:</w:t>
            </w:r>
          </w:p>
          <w:p w14:paraId="561DEABA" w14:textId="3859FE09" w:rsidR="00FA1A9F" w:rsidRPr="00FA1A9F" w:rsidRDefault="00FA1A9F" w:rsidP="00FA1A9F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 Asks user to carefully enter another constraints </w:t>
            </w:r>
          </w:p>
        </w:tc>
      </w:tr>
    </w:tbl>
    <w:p w14:paraId="4CF8A430" w14:textId="77777777" w:rsidR="006859FA" w:rsidRDefault="006859FA">
      <w:pPr>
        <w:pStyle w:val="Standard"/>
      </w:pPr>
    </w:p>
    <w:p w14:paraId="79BFA38B" w14:textId="77777777" w:rsidR="006859FA" w:rsidRDefault="006859FA">
      <w:pPr>
        <w:pStyle w:val="Standard"/>
      </w:pPr>
    </w:p>
    <w:sectPr w:rsidR="006859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AE93" w14:textId="77777777" w:rsidR="00AF5E5B" w:rsidRDefault="00AF5E5B">
      <w:r>
        <w:separator/>
      </w:r>
    </w:p>
  </w:endnote>
  <w:endnote w:type="continuationSeparator" w:id="0">
    <w:p w14:paraId="03EDBCA2" w14:textId="77777777" w:rsidR="00AF5E5B" w:rsidRDefault="00AF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1B64" w14:textId="77777777" w:rsidR="00AF5E5B" w:rsidRDefault="00AF5E5B">
      <w:r>
        <w:rPr>
          <w:color w:val="000000"/>
        </w:rPr>
        <w:separator/>
      </w:r>
    </w:p>
  </w:footnote>
  <w:footnote w:type="continuationSeparator" w:id="0">
    <w:p w14:paraId="3C4C62CC" w14:textId="77777777" w:rsidR="00AF5E5B" w:rsidRDefault="00AF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6E38"/>
    <w:multiLevelType w:val="multilevel"/>
    <w:tmpl w:val="632AA4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1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NzE1NzE2M7C0NDJV0lEKTi0uzszPAykwrAUAnxBb8CwAAAA="/>
  </w:docVars>
  <w:rsids>
    <w:rsidRoot w:val="006859FA"/>
    <w:rsid w:val="006859FA"/>
    <w:rsid w:val="00AF5E5B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19A"/>
  <w15:docId w15:val="{C9077060-8ED8-4353-B3A0-07BD4CF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2</cp:revision>
  <dcterms:created xsi:type="dcterms:W3CDTF">2022-12-28T04:25:00Z</dcterms:created>
  <dcterms:modified xsi:type="dcterms:W3CDTF">2022-12-28T04:25:00Z</dcterms:modified>
</cp:coreProperties>
</file>