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02E6" w14:textId="5F418AE0" w:rsidR="00D17E60" w:rsidRDefault="004F38A4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Subscription</w:t>
      </w:r>
      <w:r w:rsidR="00000000">
        <w:rPr>
          <w:rFonts w:ascii="Liberation Serif" w:hAnsi="Liberation Serif"/>
          <w:b/>
          <w:bCs/>
          <w:color w:val="729FCF"/>
        </w:rPr>
        <w:t xml:space="preserve"> </w:t>
      </w:r>
      <w:proofErr w:type="spellStart"/>
      <w:r w:rsidR="00000000">
        <w:rPr>
          <w:rFonts w:ascii="Liberation Serif" w:hAnsi="Liberation Serif"/>
          <w:b/>
          <w:bCs/>
          <w:color w:val="729FCF"/>
        </w:rPr>
        <w:t>Addition_byFile</w:t>
      </w:r>
      <w:proofErr w:type="spellEnd"/>
    </w:p>
    <w:p w14:paraId="4F87F703" w14:textId="77777777" w:rsidR="00D17E60" w:rsidRDefault="00D17E60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D17E60" w14:paraId="57366AC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C168B" w14:textId="11B7F46E" w:rsidR="00D17E60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4F38A4">
              <w:rPr>
                <w:rFonts w:cs="Dubai Medium"/>
                <w:color w:val="000000"/>
              </w:rPr>
              <w:t>Subscription</w:t>
            </w:r>
            <w:r>
              <w:rPr>
                <w:rFonts w:cs="Dubai Medium"/>
                <w:color w:val="000000"/>
              </w:rPr>
              <w:t xml:space="preserve"> </w:t>
            </w:r>
            <w:proofErr w:type="spellStart"/>
            <w:r>
              <w:rPr>
                <w:rFonts w:cs="Dubai Medium"/>
                <w:color w:val="000000"/>
              </w:rPr>
              <w:t>Additon_byFile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98DEB" w14:textId="5F491BAE" w:rsidR="00D17E60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4F38A4">
              <w:t>15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256C" w14:textId="77777777" w:rsidR="00D17E60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Medium</w:t>
            </w:r>
          </w:p>
        </w:tc>
      </w:tr>
      <w:tr w:rsidR="00D17E60" w14:paraId="7A758C9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96F5" w14:textId="77777777" w:rsidR="00D17E60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>
              <w:t>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B0B19" w14:textId="77777777" w:rsidR="00D17E60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D17E60" w14:paraId="035CAB8C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FFDF0" w14:textId="77777777" w:rsidR="00D17E60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6DD9BC2" w14:textId="12B7BD40" w:rsidR="00D17E60" w:rsidRDefault="00000000">
            <w:pPr>
              <w:pStyle w:val="Standard"/>
            </w:pPr>
            <w:r>
              <w:t xml:space="preserve"> </w:t>
            </w:r>
            <w:r>
              <w:tab/>
              <w:t xml:space="preserve">Manager – wants to add his/her </w:t>
            </w:r>
            <w:r w:rsidR="004F38A4">
              <w:t>Subscription</w:t>
            </w:r>
            <w:r>
              <w:t>s by file.</w:t>
            </w:r>
          </w:p>
          <w:p w14:paraId="6EAD2476" w14:textId="77777777" w:rsidR="00D17E60" w:rsidRDefault="00D17E60">
            <w:pPr>
              <w:pStyle w:val="Standard"/>
            </w:pPr>
          </w:p>
        </w:tc>
      </w:tr>
      <w:tr w:rsidR="00D17E60" w14:paraId="61E5252C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DC3E6" w14:textId="77777777" w:rsidR="00D17E60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17C0FE36" w14:textId="2DE40E54" w:rsidR="00D17E60" w:rsidRDefault="00000000">
            <w:pPr>
              <w:pStyle w:val="Standard"/>
              <w:ind w:left="2172" w:hanging="2172"/>
            </w:pPr>
            <w:r>
              <w:t xml:space="preserve">            This use case describes how manager can add his/her </w:t>
            </w:r>
            <w:r w:rsidR="004F38A4">
              <w:t>Subscription</w:t>
            </w:r>
            <w:r>
              <w:t>s by file.</w:t>
            </w:r>
          </w:p>
        </w:tc>
      </w:tr>
      <w:tr w:rsidR="00D17E60" w14:paraId="38587326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FF4BC" w14:textId="77777777" w:rsidR="00D17E60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AEC8B69" w14:textId="0A023012" w:rsidR="00D17E60" w:rsidRDefault="00000000">
            <w:pPr>
              <w:pStyle w:val="Standard"/>
              <w:ind w:left="864" w:hanging="864"/>
            </w:pPr>
            <w:r>
              <w:t xml:space="preserve">         Manager clicks the </w:t>
            </w:r>
            <w:proofErr w:type="spellStart"/>
            <w:r w:rsidR="004F38A4">
              <w:t>Subscription</w:t>
            </w:r>
            <w:r>
              <w:t>Addition_byFile</w:t>
            </w:r>
            <w:proofErr w:type="spellEnd"/>
            <w:r>
              <w:t xml:space="preserve"> button in </w:t>
            </w:r>
            <w:proofErr w:type="spellStart"/>
            <w:r w:rsidR="004F38A4">
              <w:t>Subscription</w:t>
            </w:r>
            <w:r>
              <w:t>Addition</w:t>
            </w:r>
            <w:proofErr w:type="spellEnd"/>
            <w:r>
              <w:t xml:space="preserve"> page.</w:t>
            </w:r>
          </w:p>
          <w:p w14:paraId="5FAD4769" w14:textId="77777777" w:rsidR="00D17E60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599622F" w14:textId="77777777" w:rsidR="00D17E60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D17E60" w14:paraId="7F6DB4EB" w14:textId="77777777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65CFC" w14:textId="77777777" w:rsidR="00D17E60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A6A03C5" w14:textId="77777777" w:rsidR="00D17E60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>: Manager</w:t>
            </w:r>
          </w:p>
          <w:p w14:paraId="201F5657" w14:textId="77777777" w:rsidR="00D17E60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6D3FFCCD" w14:textId="77777777" w:rsidR="00D17E60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Wrong </w:t>
            </w:r>
            <w:proofErr w:type="gramStart"/>
            <w:r>
              <w:t>format ,</w:t>
            </w:r>
            <w:proofErr w:type="gramEnd"/>
            <w:r>
              <w:t xml:space="preserve"> </w:t>
            </w:r>
            <w:bookmarkStart w:id="0" w:name="tw-target-text"/>
            <w:bookmarkEnd w:id="0"/>
            <w:r>
              <w:rPr>
                <w:color w:val="222222"/>
              </w:rPr>
              <w:t xml:space="preserve"> incompatible fields</w:t>
            </w:r>
          </w:p>
          <w:p w14:paraId="4AD24353" w14:textId="77777777" w:rsidR="00D17E60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D17E60" w14:paraId="7CFFCD14" w14:textId="7777777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29F8C" w14:textId="77777777" w:rsidR="00D17E60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B6F8137" w14:textId="0535A37F" w:rsidR="00D17E60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selects the </w:t>
            </w:r>
            <w:r w:rsidR="004F38A4">
              <w:t>Subscription</w:t>
            </w:r>
            <w:r>
              <w:t xml:space="preserve"> File from his/her storage.</w:t>
            </w:r>
          </w:p>
          <w:p w14:paraId="7FBD267E" w14:textId="7751B4AE" w:rsidR="00D17E60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uploads the selected </w:t>
            </w:r>
            <w:r w:rsidR="004F38A4">
              <w:t>Subscription</w:t>
            </w:r>
            <w:r>
              <w:t xml:space="preserve"> File in the site.</w:t>
            </w:r>
          </w:p>
          <w:p w14:paraId="167AB85F" w14:textId="77777777" w:rsidR="00D17E60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saves the changes.</w:t>
            </w:r>
          </w:p>
        </w:tc>
      </w:tr>
      <w:tr w:rsidR="00D17E60" w14:paraId="42C57C3C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B7DC9" w14:textId="77777777" w:rsidR="00D17E60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D17E60" w14:paraId="77CD2978" w14:textId="77777777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BD926" w14:textId="77777777" w:rsidR="00D17E60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6C0647FD" w14:textId="77777777" w:rsidR="00D17E60" w:rsidRDefault="00000000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  <w:r>
              <w:rPr>
                <w:b/>
                <w:bCs/>
                <w:color w:val="000000"/>
              </w:rPr>
              <w:t>F, 1.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He/She</w:t>
            </w:r>
            <w:proofErr w:type="spellEnd"/>
            <w:r>
              <w:rPr>
                <w:color w:val="000000"/>
              </w:rPr>
              <w:t xml:space="preserve"> enters file with invalid format and the manager redirected to F, 1.</w:t>
            </w:r>
          </w:p>
          <w:p w14:paraId="4804B629" w14:textId="77777777" w:rsidR="00D17E60" w:rsidRDefault="00000000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  <w:r>
              <w:rPr>
                <w:b/>
                <w:bCs/>
                <w:color w:val="000000"/>
              </w:rPr>
              <w:t xml:space="preserve">F, 2.  </w:t>
            </w:r>
            <w:proofErr w:type="spellStart"/>
            <w:r>
              <w:rPr>
                <w:color w:val="000000"/>
              </w:rPr>
              <w:t>He/She</w:t>
            </w:r>
            <w:proofErr w:type="spellEnd"/>
            <w:r>
              <w:rPr>
                <w:color w:val="000000"/>
              </w:rPr>
              <w:t xml:space="preserve"> enters file with incompatible fields and the manager redirected to F, 1.</w:t>
            </w:r>
          </w:p>
        </w:tc>
      </w:tr>
    </w:tbl>
    <w:p w14:paraId="14BCD3FC" w14:textId="77777777" w:rsidR="00D17E60" w:rsidRDefault="00D17E60">
      <w:pPr>
        <w:pStyle w:val="Standard"/>
      </w:pPr>
    </w:p>
    <w:p w14:paraId="2B1D39E6" w14:textId="77777777" w:rsidR="00D17E60" w:rsidRDefault="00D17E60">
      <w:pPr>
        <w:pStyle w:val="Standard"/>
      </w:pPr>
    </w:p>
    <w:sectPr w:rsidR="00D17E6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C6C0" w14:textId="77777777" w:rsidR="00233120" w:rsidRDefault="00233120">
      <w:r>
        <w:separator/>
      </w:r>
    </w:p>
  </w:endnote>
  <w:endnote w:type="continuationSeparator" w:id="0">
    <w:p w14:paraId="042680E3" w14:textId="77777777" w:rsidR="00233120" w:rsidRDefault="0023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0201" w14:textId="77777777" w:rsidR="00233120" w:rsidRDefault="00233120">
      <w:r>
        <w:rPr>
          <w:color w:val="000000"/>
        </w:rPr>
        <w:separator/>
      </w:r>
    </w:p>
  </w:footnote>
  <w:footnote w:type="continuationSeparator" w:id="0">
    <w:p w14:paraId="1E063F2D" w14:textId="77777777" w:rsidR="00233120" w:rsidRDefault="0023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20C18"/>
    <w:multiLevelType w:val="multilevel"/>
    <w:tmpl w:val="4C20B5E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17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7E60"/>
    <w:rsid w:val="00233120"/>
    <w:rsid w:val="004F38A4"/>
    <w:rsid w:val="00D1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5F2"/>
  <w15:docId w15:val="{56356AA9-01A3-486C-9D3E-2868DF57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sepehr khodadadi</cp:lastModifiedBy>
  <cp:revision>2</cp:revision>
  <dcterms:created xsi:type="dcterms:W3CDTF">2022-12-28T19:32:00Z</dcterms:created>
  <dcterms:modified xsi:type="dcterms:W3CDTF">2022-12-28T19:32:00Z</dcterms:modified>
</cp:coreProperties>
</file>