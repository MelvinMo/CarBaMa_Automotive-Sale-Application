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A180" w14:textId="5E479F98" w:rsidR="00335F69" w:rsidRDefault="0073177D">
      <w:pPr>
        <w:pStyle w:val="Title"/>
        <w:jc w:val="center"/>
      </w:pPr>
      <w:r>
        <w:rPr>
          <w:rFonts w:ascii="Liberation Serif" w:hAnsi="Liberation Serif"/>
          <w:b/>
          <w:bCs/>
          <w:color w:val="729FCF"/>
        </w:rPr>
        <w:t>Subscription</w:t>
      </w:r>
      <w:r w:rsidR="00000000">
        <w:rPr>
          <w:rFonts w:ascii="Liberation Serif" w:hAnsi="Liberation Serif"/>
          <w:b/>
          <w:bCs/>
          <w:color w:val="729FCF"/>
        </w:rPr>
        <w:t xml:space="preserve"> </w:t>
      </w:r>
      <w:proofErr w:type="spellStart"/>
      <w:r w:rsidR="00000000">
        <w:rPr>
          <w:rFonts w:ascii="Liberation Serif" w:hAnsi="Liberation Serif"/>
          <w:b/>
          <w:bCs/>
          <w:color w:val="729FCF"/>
        </w:rPr>
        <w:t>Addition_Manual</w:t>
      </w:r>
      <w:proofErr w:type="spellEnd"/>
    </w:p>
    <w:p w14:paraId="45A97AD9" w14:textId="77777777" w:rsidR="00335F69" w:rsidRDefault="00335F69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335F69" w14:paraId="12CA641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ABE63" w14:textId="1D716E40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73177D">
              <w:rPr>
                <w:rFonts w:cs="Dubai Medium"/>
                <w:color w:val="000000"/>
              </w:rPr>
              <w:t>Subscription</w:t>
            </w:r>
            <w:r>
              <w:rPr>
                <w:rFonts w:cs="Dubai Medium"/>
                <w:color w:val="000000"/>
              </w:rPr>
              <w:t xml:space="preserve"> </w:t>
            </w:r>
            <w:proofErr w:type="spellStart"/>
            <w:r>
              <w:rPr>
                <w:rFonts w:cs="Dubai Medium"/>
                <w:color w:val="000000"/>
              </w:rPr>
              <w:t>Addition_Manual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6907E" w14:textId="58C541F9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  <w:t>1</w:t>
            </w:r>
            <w:r w:rsidR="0073177D">
              <w:t>6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1F1E9" w14:textId="77777777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335F69" w14:paraId="6EEB656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DB3A5" w14:textId="77777777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proofErr w:type="gramStart"/>
            <w:r>
              <w:rPr>
                <w:b/>
                <w:bCs/>
                <w:color w:val="365F91"/>
              </w:rPr>
              <w:t>Actor :</w:t>
            </w:r>
            <w:proofErr w:type="gramEnd"/>
            <w:r>
              <w:rPr>
                <w:b/>
                <w:bCs/>
                <w:color w:val="365F91"/>
              </w:rPr>
              <w:t xml:space="preserve"> </w:t>
            </w:r>
            <w:r>
              <w:t>Manager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1A81F" w14:textId="77777777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335F69" w14:paraId="01DA300B" w14:textId="77777777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D3C50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461FBB07" w14:textId="7CC2754A" w:rsidR="00335F69" w:rsidRDefault="00000000">
            <w:pPr>
              <w:pStyle w:val="Standard"/>
            </w:pPr>
            <w:r>
              <w:t xml:space="preserve"> </w:t>
            </w:r>
            <w:r>
              <w:tab/>
              <w:t xml:space="preserve">Manager – wants to enter his/her </w:t>
            </w:r>
            <w:r w:rsidR="0073177D">
              <w:t>Subscription</w:t>
            </w:r>
            <w:r>
              <w:t>s manually</w:t>
            </w:r>
          </w:p>
          <w:p w14:paraId="4A56DFF2" w14:textId="77777777" w:rsidR="00335F69" w:rsidRDefault="00335F69">
            <w:pPr>
              <w:pStyle w:val="Standard"/>
            </w:pPr>
          </w:p>
        </w:tc>
      </w:tr>
      <w:tr w:rsidR="00335F69" w14:paraId="74E9A7BC" w14:textId="7777777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1C367" w14:textId="77777777" w:rsidR="00335F69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6962231B" w14:textId="4B1A8760" w:rsidR="00335F69" w:rsidRDefault="00000000">
            <w:pPr>
              <w:pStyle w:val="Standard"/>
              <w:ind w:left="2172" w:hanging="2172"/>
            </w:pPr>
            <w:r>
              <w:t xml:space="preserve">            This use case describes how manager can enter his/her </w:t>
            </w:r>
            <w:r w:rsidR="0073177D">
              <w:t>Subscription</w:t>
            </w:r>
            <w:r>
              <w:t>s manually</w:t>
            </w:r>
          </w:p>
        </w:tc>
      </w:tr>
      <w:tr w:rsidR="00335F69" w14:paraId="293CF110" w14:textId="77777777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4CAD6" w14:textId="77777777" w:rsidR="00335F69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876512D" w14:textId="140985A8" w:rsidR="00335F69" w:rsidRDefault="00000000">
            <w:pPr>
              <w:pStyle w:val="Standard"/>
              <w:ind w:left="864" w:hanging="864"/>
            </w:pPr>
            <w:r>
              <w:t xml:space="preserve">         Manager clicks the </w:t>
            </w:r>
            <w:proofErr w:type="spellStart"/>
            <w:r w:rsidR="0073177D">
              <w:t>Subscription</w:t>
            </w:r>
            <w:r>
              <w:t>Addition_Manual</w:t>
            </w:r>
            <w:proofErr w:type="spellEnd"/>
            <w:r>
              <w:t xml:space="preserve"> button in </w:t>
            </w:r>
            <w:proofErr w:type="spellStart"/>
            <w:r w:rsidR="0073177D">
              <w:t>Subscription</w:t>
            </w:r>
            <w:r>
              <w:t>Addition</w:t>
            </w:r>
            <w:proofErr w:type="spellEnd"/>
            <w:r>
              <w:t xml:space="preserve"> page</w:t>
            </w:r>
          </w:p>
          <w:p w14:paraId="6E151897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A5D52C4" w14:textId="77777777" w:rsidR="00335F69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335F69" w14:paraId="3A841F40" w14:textId="77777777">
        <w:tblPrEx>
          <w:tblCellMar>
            <w:top w:w="0" w:type="dxa"/>
            <w:bottom w:w="0" w:type="dxa"/>
          </w:tblCellMar>
        </w:tblPrEx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8ADB5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2CC9C0" w14:textId="77777777" w:rsidR="00335F69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>: Manager</w:t>
            </w:r>
          </w:p>
          <w:p w14:paraId="3D44B227" w14:textId="77777777" w:rsidR="00335F69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0F734F1F" w14:textId="77777777" w:rsidR="00335F69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55AF20A4" w14:textId="77777777" w:rsidR="00335F69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335F69" w14:paraId="34606382" w14:textId="77777777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FB4C3" w14:textId="77777777" w:rsidR="00335F69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64B686DD" w14:textId="61633B1F" w:rsidR="00335F69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Manager </w:t>
            </w:r>
            <w:proofErr w:type="gramStart"/>
            <w:r>
              <w:t>sees  his</w:t>
            </w:r>
            <w:proofErr w:type="gramEnd"/>
            <w:r>
              <w:t xml:space="preserve">/her </w:t>
            </w:r>
            <w:r w:rsidR="0073177D">
              <w:t xml:space="preserve">Subscription’s </w:t>
            </w:r>
            <w:r>
              <w:t>list</w:t>
            </w:r>
          </w:p>
          <w:p w14:paraId="4960A706" w14:textId="48422BEA" w:rsidR="00335F69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can search and filter </w:t>
            </w:r>
            <w:r w:rsidR="0073177D">
              <w:t xml:space="preserve">Subscription’s </w:t>
            </w:r>
            <w:r>
              <w:t>list</w:t>
            </w:r>
          </w:p>
          <w:p w14:paraId="1BF469BF" w14:textId="05E3B561" w:rsidR="00335F69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selects one </w:t>
            </w:r>
            <w:r w:rsidR="0073177D">
              <w:t>Subscription</w:t>
            </w:r>
          </w:p>
          <w:p w14:paraId="0A8992B1" w14:textId="568960FE" w:rsidR="00335F69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sees the selected </w:t>
            </w:r>
            <w:r w:rsidR="0073177D">
              <w:t>Subscription</w:t>
            </w:r>
          </w:p>
          <w:p w14:paraId="5ACD3CA8" w14:textId="6F5AD13A" w:rsidR="00335F69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fills the selected </w:t>
            </w:r>
            <w:r w:rsidR="0073177D">
              <w:t>Subscription</w:t>
            </w:r>
            <w:r>
              <w:t>’s fields</w:t>
            </w:r>
          </w:p>
          <w:p w14:paraId="0E9CE741" w14:textId="77777777" w:rsidR="00335F69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confirms the changes</w:t>
            </w:r>
          </w:p>
        </w:tc>
      </w:tr>
      <w:tr w:rsidR="00335F69" w14:paraId="66DDC91B" w14:textId="77777777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64339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</w:tc>
      </w:tr>
      <w:tr w:rsidR="00335F69" w14:paraId="6EA00801" w14:textId="77777777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9041F" w14:textId="77777777" w:rsidR="00335F69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</w:tc>
      </w:tr>
    </w:tbl>
    <w:p w14:paraId="0C5FFA0A" w14:textId="77777777" w:rsidR="00335F69" w:rsidRDefault="00335F69">
      <w:pPr>
        <w:pStyle w:val="Standard"/>
      </w:pPr>
    </w:p>
    <w:p w14:paraId="590805DB" w14:textId="77777777" w:rsidR="00335F69" w:rsidRDefault="00335F69">
      <w:pPr>
        <w:pStyle w:val="Standard"/>
      </w:pPr>
    </w:p>
    <w:sectPr w:rsidR="00335F6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32F21" w14:textId="77777777" w:rsidR="00DB4FAB" w:rsidRDefault="00DB4FAB">
      <w:r>
        <w:separator/>
      </w:r>
    </w:p>
  </w:endnote>
  <w:endnote w:type="continuationSeparator" w:id="0">
    <w:p w14:paraId="76E6C166" w14:textId="77777777" w:rsidR="00DB4FAB" w:rsidRDefault="00DB4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E53DA" w14:textId="77777777" w:rsidR="00DB4FAB" w:rsidRDefault="00DB4FAB">
      <w:r>
        <w:rPr>
          <w:color w:val="000000"/>
        </w:rPr>
        <w:separator/>
      </w:r>
    </w:p>
  </w:footnote>
  <w:footnote w:type="continuationSeparator" w:id="0">
    <w:p w14:paraId="4B1CDBC3" w14:textId="77777777" w:rsidR="00DB4FAB" w:rsidRDefault="00DB4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A216D"/>
    <w:multiLevelType w:val="multilevel"/>
    <w:tmpl w:val="306AC71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9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35F69"/>
    <w:rsid w:val="00335F69"/>
    <w:rsid w:val="0073177D"/>
    <w:rsid w:val="00DB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51B9"/>
  <w15:docId w15:val="{8107719C-795B-4FB5-9D03-2AA8B848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sepehr khodadadi</dc:creator>
  <cp:lastModifiedBy>sepehr khodadadi</cp:lastModifiedBy>
  <cp:revision>2</cp:revision>
  <dcterms:created xsi:type="dcterms:W3CDTF">2022-12-28T19:35:00Z</dcterms:created>
  <dcterms:modified xsi:type="dcterms:W3CDTF">2022-12-28T19:35:00Z</dcterms:modified>
</cp:coreProperties>
</file>