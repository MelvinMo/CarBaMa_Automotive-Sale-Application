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B4DB" w14:textId="28711574" w:rsidR="007C37B4" w:rsidRDefault="00343697">
      <w:pPr>
        <w:pStyle w:val="Title"/>
        <w:jc w:val="center"/>
        <w:rPr>
          <w:rFonts w:ascii="Liberation Serif" w:hAnsi="Liberation Serif"/>
          <w:b/>
          <w:bCs/>
          <w:color w:val="729FCF"/>
        </w:rPr>
      </w:pPr>
      <w:r>
        <w:rPr>
          <w:rFonts w:ascii="Liberation Serif" w:hAnsi="Liberation Serif"/>
          <w:b/>
          <w:bCs/>
          <w:color w:val="729FCF"/>
        </w:rPr>
        <w:t>Subscription</w:t>
      </w:r>
      <w:r w:rsidR="00000000">
        <w:rPr>
          <w:rFonts w:ascii="Liberation Serif" w:hAnsi="Liberation Serif"/>
          <w:b/>
          <w:bCs/>
          <w:color w:val="729FCF"/>
        </w:rPr>
        <w:t xml:space="preserve"> Management</w:t>
      </w:r>
    </w:p>
    <w:p w14:paraId="5F4D0668" w14:textId="77777777" w:rsidR="007C37B4" w:rsidRDefault="007C37B4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7C37B4" w14:paraId="03CAF6B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B9D3F" w14:textId="097DE7EA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343697">
              <w:rPr>
                <w:rFonts w:cs="Dubai Medium"/>
                <w:color w:val="000000"/>
              </w:rPr>
              <w:t>Subscription 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C4F14" w14:textId="16D49D2E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343697">
              <w:t>11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2A042" w14:textId="77777777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C37B4" w14:paraId="4CA9DC0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6C1AA" w14:textId="5601F6AC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343697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343697">
              <w:t xml:space="preserve">Admin, </w:t>
            </w:r>
            <w:r w:rsidR="00343697">
              <w:t>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056AC" w14:textId="77777777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C37B4" w14:paraId="7DDC2104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CBD6" w14:textId="77777777" w:rsidR="007C37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4BD906F" w14:textId="78810AB2" w:rsidR="007C37B4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343697">
              <w:t>Admin</w:t>
            </w:r>
            <w:r>
              <w:t xml:space="preserve"> – wants to manage </w:t>
            </w:r>
            <w:r w:rsidR="00343697">
              <w:t>Subscriptions</w:t>
            </w:r>
          </w:p>
          <w:p w14:paraId="09844BA6" w14:textId="0CB36A60" w:rsidR="00343697" w:rsidRDefault="00343697">
            <w:pPr>
              <w:pStyle w:val="Standard"/>
            </w:pPr>
            <w:r>
              <w:tab/>
              <w:t>Seller</w:t>
            </w:r>
            <w:r>
              <w:t xml:space="preserve"> </w:t>
            </w:r>
            <w:r>
              <w:t xml:space="preserve">– wants to manage </w:t>
            </w:r>
            <w:r>
              <w:t>his/her Subscription</w:t>
            </w:r>
          </w:p>
          <w:p w14:paraId="475AB4EF" w14:textId="77777777" w:rsidR="007C37B4" w:rsidRDefault="007C37B4">
            <w:pPr>
              <w:pStyle w:val="Standard"/>
            </w:pPr>
          </w:p>
        </w:tc>
      </w:tr>
      <w:tr w:rsidR="007C37B4" w14:paraId="6D17F678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BA1C0" w14:textId="77777777" w:rsidR="007C37B4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6AA8E9A3" w14:textId="3D1E6E3A" w:rsidR="007C37B4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343697">
              <w:t>Admin</w:t>
            </w:r>
            <w:r w:rsidR="00343697">
              <w:t xml:space="preserve"> or </w:t>
            </w:r>
            <w:r w:rsidR="00343697">
              <w:t>Seller</w:t>
            </w:r>
            <w:r w:rsidR="00343697">
              <w:t xml:space="preserve"> </w:t>
            </w:r>
            <w:r>
              <w:t xml:space="preserve">can manage his/her </w:t>
            </w:r>
            <w:r w:rsidR="00045E86">
              <w:t>Subscription.</w:t>
            </w:r>
          </w:p>
        </w:tc>
      </w:tr>
      <w:tr w:rsidR="007C37B4" w14:paraId="39A53191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7403F" w14:textId="77777777" w:rsidR="007C37B4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6D488507" w14:textId="56468C95" w:rsidR="007C37B4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343697">
              <w:t xml:space="preserve">Admin or Seller </w:t>
            </w:r>
            <w:r>
              <w:t xml:space="preserve">clicks the </w:t>
            </w:r>
            <w:r w:rsidR="00343697">
              <w:t>Subscription Management</w:t>
            </w:r>
            <w:r>
              <w:t xml:space="preserve"> button in his/her </w:t>
            </w:r>
            <w:r w:rsidR="00343697">
              <w:t>home page</w:t>
            </w:r>
          </w:p>
          <w:p w14:paraId="12245D13" w14:textId="77777777" w:rsidR="007C37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8135B60" w14:textId="77777777" w:rsidR="007C37B4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7C37B4" w14:paraId="79452735" w14:textId="77777777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B4A4A" w14:textId="77777777" w:rsidR="007C37B4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0DBEB7" w14:textId="32B99E00" w:rsidR="007C37B4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343697">
              <w:t>Admin, Seller</w:t>
            </w:r>
          </w:p>
          <w:p w14:paraId="165A5769" w14:textId="1B1833B2" w:rsidR="007C37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343697">
              <w:t xml:space="preserve">Subscription Addition, Subscription Edition, Subscription </w:t>
            </w:r>
            <w:r>
              <w:t>Deletion</w:t>
            </w:r>
          </w:p>
          <w:p w14:paraId="22D82453" w14:textId="77777777" w:rsidR="007C37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58F63B13" w14:textId="77777777" w:rsidR="007C37B4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C37B4" w14:paraId="2B3F0097" w14:textId="77777777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E1E41" w14:textId="77777777" w:rsidR="007C37B4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BDB8325" w14:textId="613667E5" w:rsidR="007C37B4" w:rsidRDefault="0034369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Admin, Seller</w:t>
            </w:r>
            <w:r>
              <w:t xml:space="preserve"> </w:t>
            </w:r>
            <w:r w:rsidR="00000000">
              <w:t xml:space="preserve">chooses </w:t>
            </w:r>
            <w:r>
              <w:t>Subscription</w:t>
            </w:r>
            <w:r w:rsidR="00000000">
              <w:t>.</w:t>
            </w:r>
          </w:p>
          <w:p w14:paraId="5F43130F" w14:textId="0D1DBE2D" w:rsidR="007C37B4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He/</w:t>
            </w:r>
            <w:r w:rsidR="00343697">
              <w:t>s</w:t>
            </w:r>
            <w:r>
              <w:t xml:space="preserve">he can click the </w:t>
            </w:r>
            <w:r w:rsidR="00343697">
              <w:t xml:space="preserve">Subscription </w:t>
            </w:r>
            <w:r w:rsidR="00BC1B2F">
              <w:t>Addition,</w:t>
            </w:r>
            <w:r>
              <w:t xml:space="preserve"> </w:t>
            </w:r>
            <w:r w:rsidR="00343697">
              <w:t xml:space="preserve">Subscription </w:t>
            </w:r>
            <w:r>
              <w:t xml:space="preserve">Edition </w:t>
            </w:r>
            <w:r w:rsidR="00BC1B2F">
              <w:t>or Subscription</w:t>
            </w:r>
            <w:r w:rsidR="00343697">
              <w:t xml:space="preserve"> </w:t>
            </w:r>
            <w:r w:rsidR="00BC1B2F">
              <w:t>Deletion button</w:t>
            </w:r>
            <w:r>
              <w:t>.</w:t>
            </w:r>
          </w:p>
        </w:tc>
      </w:tr>
      <w:tr w:rsidR="007C37B4" w14:paraId="48CA9D23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6680A" w14:textId="77777777" w:rsidR="007C37B4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</w:p>
          <w:p w14:paraId="2FD2108A" w14:textId="3E276B40" w:rsidR="007C37B4" w:rsidRDefault="00000000">
            <w:pPr>
              <w:pStyle w:val="Standard"/>
              <w:ind w:left="709"/>
            </w:pPr>
            <w:r>
              <w:rPr>
                <w:b/>
                <w:bCs/>
                <w:color w:val="000000"/>
              </w:rPr>
              <w:t xml:space="preserve">S, 1.  </w:t>
            </w:r>
            <w:r w:rsidR="00343697">
              <w:rPr>
                <w:color w:val="000000"/>
              </w:rPr>
              <w:t xml:space="preserve">Subscription </w:t>
            </w:r>
            <w:r>
              <w:rPr>
                <w:color w:val="000000"/>
              </w:rPr>
              <w:t>Addition</w:t>
            </w:r>
          </w:p>
          <w:p w14:paraId="28D14DDC" w14:textId="04484483" w:rsidR="007C37B4" w:rsidRDefault="00000000">
            <w:pPr>
              <w:pStyle w:val="Standard"/>
              <w:ind w:left="709"/>
            </w:pPr>
            <w:r>
              <w:rPr>
                <w:b/>
                <w:bCs/>
                <w:color w:val="000000"/>
              </w:rPr>
              <w:t xml:space="preserve">S, 2. </w:t>
            </w:r>
            <w:r>
              <w:rPr>
                <w:color w:val="000000"/>
              </w:rPr>
              <w:t xml:space="preserve"> </w:t>
            </w:r>
            <w:r w:rsidR="00343697">
              <w:rPr>
                <w:color w:val="000000"/>
              </w:rPr>
              <w:t xml:space="preserve">Subscription </w:t>
            </w:r>
            <w:r>
              <w:rPr>
                <w:color w:val="000000"/>
              </w:rPr>
              <w:t>Edition</w:t>
            </w:r>
          </w:p>
          <w:p w14:paraId="00A4AE98" w14:textId="35ED5C62" w:rsidR="007C37B4" w:rsidRDefault="00000000">
            <w:pPr>
              <w:pStyle w:val="Standard"/>
              <w:ind w:left="709"/>
            </w:pPr>
            <w:r>
              <w:rPr>
                <w:b/>
                <w:bCs/>
                <w:color w:val="000000"/>
              </w:rPr>
              <w:t xml:space="preserve">S, 3. </w:t>
            </w:r>
            <w:r>
              <w:rPr>
                <w:color w:val="000000"/>
              </w:rPr>
              <w:t xml:space="preserve"> </w:t>
            </w:r>
            <w:r w:rsidR="00343697">
              <w:rPr>
                <w:color w:val="000000"/>
              </w:rPr>
              <w:t xml:space="preserve">Subscription </w:t>
            </w:r>
            <w:r>
              <w:rPr>
                <w:color w:val="000000"/>
              </w:rPr>
              <w:t>Deletion</w:t>
            </w:r>
          </w:p>
        </w:tc>
      </w:tr>
      <w:tr w:rsidR="007C37B4" w14:paraId="0270C8A3" w14:textId="77777777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B3018" w14:textId="77777777" w:rsidR="007C37B4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3BCDC65E" w14:textId="77777777" w:rsidR="007C37B4" w:rsidRDefault="007C37B4">
      <w:pPr>
        <w:pStyle w:val="Standard"/>
      </w:pPr>
    </w:p>
    <w:p w14:paraId="603FE3FC" w14:textId="77777777" w:rsidR="007C37B4" w:rsidRDefault="007C37B4">
      <w:pPr>
        <w:pStyle w:val="Standard"/>
      </w:pPr>
    </w:p>
    <w:sectPr w:rsidR="007C37B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FA15" w14:textId="77777777" w:rsidR="005B1B03" w:rsidRDefault="005B1B03">
      <w:r>
        <w:separator/>
      </w:r>
    </w:p>
  </w:endnote>
  <w:endnote w:type="continuationSeparator" w:id="0">
    <w:p w14:paraId="0465316B" w14:textId="77777777" w:rsidR="005B1B03" w:rsidRDefault="005B1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0D9B5" w14:textId="77777777" w:rsidR="005B1B03" w:rsidRDefault="005B1B03">
      <w:r>
        <w:rPr>
          <w:color w:val="000000"/>
        </w:rPr>
        <w:separator/>
      </w:r>
    </w:p>
  </w:footnote>
  <w:footnote w:type="continuationSeparator" w:id="0">
    <w:p w14:paraId="52B236F7" w14:textId="77777777" w:rsidR="005B1B03" w:rsidRDefault="005B1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285"/>
    <w:multiLevelType w:val="multilevel"/>
    <w:tmpl w:val="1E2CE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247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C37B4"/>
    <w:rsid w:val="00045E86"/>
    <w:rsid w:val="003400C8"/>
    <w:rsid w:val="00343697"/>
    <w:rsid w:val="005B1B03"/>
    <w:rsid w:val="007C37B4"/>
    <w:rsid w:val="00BC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062F"/>
  <w15:docId w15:val="{70138CA9-8161-427F-A042-A4432D0F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sepehr khodadadi</cp:lastModifiedBy>
  <cp:revision>4</cp:revision>
  <dcterms:created xsi:type="dcterms:W3CDTF">2022-12-28T17:06:00Z</dcterms:created>
  <dcterms:modified xsi:type="dcterms:W3CDTF">2022-12-28T17:06:00Z</dcterms:modified>
</cp:coreProperties>
</file>