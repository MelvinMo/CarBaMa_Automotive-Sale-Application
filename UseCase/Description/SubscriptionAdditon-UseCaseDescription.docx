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63F6" w14:textId="73F92FD3" w:rsidR="00557CED" w:rsidRDefault="00764AD1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Subscription</w:t>
      </w:r>
      <w:r w:rsidR="00000000">
        <w:rPr>
          <w:rFonts w:ascii="Liberation Serif" w:hAnsi="Liberation Serif"/>
          <w:b/>
          <w:bCs/>
          <w:color w:val="729FCF"/>
        </w:rPr>
        <w:t xml:space="preserve"> Addition</w:t>
      </w:r>
    </w:p>
    <w:p w14:paraId="48F59B53" w14:textId="77777777" w:rsidR="00557CED" w:rsidRDefault="00557CE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57CED" w14:paraId="5CCAD9F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49985" w14:textId="65E2E399" w:rsidR="00557CE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764AD1">
              <w:rPr>
                <w:rFonts w:cs="Dubai Medium"/>
                <w:color w:val="000000"/>
              </w:rPr>
              <w:t>Subscription</w:t>
            </w:r>
            <w:r>
              <w:rPr>
                <w:rFonts w:cs="Dubai Medium"/>
                <w:color w:val="000000"/>
              </w:rPr>
              <w:t xml:space="preserve"> </w:t>
            </w:r>
            <w:r w:rsidR="00764AD1">
              <w:rPr>
                <w:rFonts w:cs="Dubai Medium"/>
                <w:color w:val="000000"/>
              </w:rPr>
              <w:t>Addition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23909" w14:textId="44306533" w:rsidR="00557CE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764AD1">
              <w:t>13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3178B" w14:textId="77777777" w:rsidR="00557CE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557CED" w14:paraId="5AEB9A3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94BA5" w14:textId="3C0B192A" w:rsidR="00557CE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764AD1">
              <w:rPr>
                <w:kern w:val="0"/>
              </w:rPr>
              <w:t>Admin,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7F47F" w14:textId="77777777" w:rsidR="00557CE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57CED" w14:paraId="4AB3BBA1" w14:textId="77777777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7B6A7" w14:textId="77777777" w:rsidR="00557CE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D8E7A50" w14:textId="2748289E" w:rsidR="00764AD1" w:rsidRDefault="00000000" w:rsidP="00764AD1">
            <w:pPr>
              <w:pStyle w:val="Standard"/>
            </w:pPr>
            <w:r>
              <w:t xml:space="preserve"> </w:t>
            </w:r>
            <w:r>
              <w:tab/>
            </w:r>
            <w:r w:rsidR="00764AD1">
              <w:t xml:space="preserve">Admin – wants to </w:t>
            </w:r>
            <w:r w:rsidR="00764AD1">
              <w:t>add</w:t>
            </w:r>
            <w:r w:rsidR="00764AD1">
              <w:t xml:space="preserve"> Subscriptions</w:t>
            </w:r>
          </w:p>
          <w:p w14:paraId="4DF71BCA" w14:textId="2425ED53" w:rsidR="00764AD1" w:rsidRDefault="00764AD1" w:rsidP="00764AD1">
            <w:pPr>
              <w:pStyle w:val="Standard"/>
            </w:pPr>
            <w:r>
              <w:tab/>
              <w:t xml:space="preserve">Seller – wants to </w:t>
            </w:r>
            <w:r>
              <w:t>add</w:t>
            </w:r>
            <w:r>
              <w:t xml:space="preserve"> his/her Subscription</w:t>
            </w:r>
          </w:p>
          <w:p w14:paraId="2B432A1F" w14:textId="1BF1EE39" w:rsidR="00557CED" w:rsidRDefault="00557CED">
            <w:pPr>
              <w:pStyle w:val="Standard"/>
            </w:pPr>
          </w:p>
        </w:tc>
      </w:tr>
      <w:tr w:rsidR="00557CED" w14:paraId="2A37724F" w14:textId="77777777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1FD8E" w14:textId="77777777" w:rsidR="00557CE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4D92A45" w14:textId="65D4CD18" w:rsidR="00557CED" w:rsidRDefault="0000000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64AD1">
              <w:rPr>
                <w:kern w:val="0"/>
              </w:rPr>
              <w:t xml:space="preserve">Admin or Seller </w:t>
            </w:r>
            <w:r>
              <w:t xml:space="preserve">can add his/her </w:t>
            </w:r>
            <w:r w:rsidR="00764AD1">
              <w:t>Subscription</w:t>
            </w:r>
            <w:r>
              <w:t>.</w:t>
            </w:r>
          </w:p>
        </w:tc>
      </w:tr>
      <w:tr w:rsidR="00557CED" w14:paraId="69919E9B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900FD" w14:textId="77777777" w:rsidR="00557CE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C17BDE8" w14:textId="0AD0290C" w:rsidR="00557CED" w:rsidRDefault="00000000">
            <w:pPr>
              <w:pStyle w:val="Standard"/>
              <w:ind w:left="864" w:hanging="864"/>
            </w:pPr>
            <w:r>
              <w:t xml:space="preserve">         </w:t>
            </w:r>
            <w:r w:rsidR="00764AD1">
              <w:rPr>
                <w:kern w:val="0"/>
              </w:rPr>
              <w:t xml:space="preserve">Admin or Seller </w:t>
            </w:r>
            <w:r>
              <w:t xml:space="preserve">clicks the </w:t>
            </w:r>
            <w:r w:rsidR="00764AD1">
              <w:t>SubscriptionAddition</w:t>
            </w:r>
            <w:r>
              <w:t xml:space="preserve"> button </w:t>
            </w:r>
            <w:proofErr w:type="gramStart"/>
            <w:r>
              <w:t xml:space="preserve">in  </w:t>
            </w:r>
            <w:r w:rsidR="00764AD1">
              <w:t>Subscription</w:t>
            </w:r>
            <w:r>
              <w:t>Managment</w:t>
            </w:r>
            <w:proofErr w:type="gramEnd"/>
            <w:r>
              <w:t xml:space="preserve"> page.</w:t>
            </w:r>
          </w:p>
          <w:p w14:paraId="75DD3882" w14:textId="77777777" w:rsidR="00557CE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42CDBB27" w14:textId="77777777" w:rsidR="00557CED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57CED" w14:paraId="294F5C80" w14:textId="77777777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E9F8A" w14:textId="77777777" w:rsidR="00557CE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1EBB34F2" w14:textId="0B2B0017" w:rsidR="00557CE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64AD1">
              <w:rPr>
                <w:kern w:val="0"/>
              </w:rPr>
              <w:t>Admin</w:t>
            </w:r>
            <w:r w:rsidR="00764AD1">
              <w:rPr>
                <w:kern w:val="0"/>
              </w:rPr>
              <w:t>,</w:t>
            </w:r>
            <w:r w:rsidR="00764AD1">
              <w:rPr>
                <w:kern w:val="0"/>
              </w:rPr>
              <w:t xml:space="preserve"> Seller</w:t>
            </w:r>
          </w:p>
          <w:p w14:paraId="0EEAEA27" w14:textId="76391329" w:rsidR="00557CE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proofErr w:type="spellStart"/>
            <w:r w:rsidR="00764AD1">
              <w:t>Subscription</w:t>
            </w:r>
            <w:r>
              <w:t>Addition_</w:t>
            </w:r>
            <w:proofErr w:type="gramStart"/>
            <w:r>
              <w:t>byFile</w:t>
            </w:r>
            <w:proofErr w:type="spellEnd"/>
            <w:r>
              <w:t xml:space="preserve">,  </w:t>
            </w:r>
            <w:proofErr w:type="spellStart"/>
            <w:r w:rsidR="00764AD1">
              <w:t>Subscription</w:t>
            </w:r>
            <w:r>
              <w:t>Addition</w:t>
            </w:r>
            <w:proofErr w:type="gramEnd"/>
            <w:r>
              <w:t>_Manual</w:t>
            </w:r>
            <w:proofErr w:type="spellEnd"/>
          </w:p>
          <w:p w14:paraId="6525A385" w14:textId="77777777" w:rsidR="00557CE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FFF1ED9" w14:textId="77777777" w:rsidR="00557CE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57CED" w14:paraId="4335FD54" w14:textId="77777777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C631B" w14:textId="77777777" w:rsidR="00557CE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E92DD05" w14:textId="47DD88C3" w:rsidR="00557CED" w:rsidRDefault="00000000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proofErr w:type="spellStart"/>
            <w:r>
              <w:t>He/She</w:t>
            </w:r>
            <w:proofErr w:type="spellEnd"/>
            <w:r>
              <w:t xml:space="preserve"> can click the </w:t>
            </w:r>
            <w:proofErr w:type="spellStart"/>
            <w:r w:rsidR="00764AD1">
              <w:t>Subscription</w:t>
            </w:r>
            <w:r>
              <w:t>Addition_byFile</w:t>
            </w:r>
            <w:proofErr w:type="spellEnd"/>
            <w:r>
              <w:t xml:space="preserve"> or </w:t>
            </w:r>
            <w:proofErr w:type="spellStart"/>
            <w:r w:rsidR="00764AD1">
              <w:t>Subscription</w:t>
            </w:r>
            <w:r>
              <w:t>Addition_Manual</w:t>
            </w:r>
            <w:proofErr w:type="spellEnd"/>
            <w:r>
              <w:t xml:space="preserve"> button.</w:t>
            </w:r>
          </w:p>
        </w:tc>
      </w:tr>
      <w:tr w:rsidR="00557CED" w14:paraId="4E2F7137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46AAB" w14:textId="77777777" w:rsidR="00557CE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0BCCBDC" w14:textId="2B8FCA15" w:rsidR="00557CED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1.  </w:t>
            </w:r>
            <w:proofErr w:type="spellStart"/>
            <w:r w:rsidR="00764AD1">
              <w:rPr>
                <w:color w:val="000000"/>
              </w:rPr>
              <w:t>Subscription</w:t>
            </w:r>
            <w:r>
              <w:rPr>
                <w:color w:val="000000"/>
              </w:rPr>
              <w:t>Addition_byFile</w:t>
            </w:r>
            <w:proofErr w:type="spellEnd"/>
          </w:p>
          <w:p w14:paraId="05E57112" w14:textId="5E189512" w:rsidR="00557CED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2. </w:t>
            </w:r>
            <w:r>
              <w:rPr>
                <w:color w:val="000000"/>
              </w:rPr>
              <w:t xml:space="preserve"> </w:t>
            </w:r>
            <w:proofErr w:type="spellStart"/>
            <w:r w:rsidR="00764AD1">
              <w:rPr>
                <w:color w:val="000000"/>
              </w:rPr>
              <w:t>Subscription</w:t>
            </w:r>
            <w:r>
              <w:rPr>
                <w:color w:val="000000"/>
              </w:rPr>
              <w:t>Addition_Manual</w:t>
            </w:r>
            <w:proofErr w:type="spellEnd"/>
          </w:p>
        </w:tc>
      </w:tr>
      <w:tr w:rsidR="00557CED" w14:paraId="4E61E1A3" w14:textId="77777777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7353B" w14:textId="77777777" w:rsidR="00557CED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1C1A15D0" w14:textId="77777777" w:rsidR="00557CED" w:rsidRDefault="00557CED">
      <w:pPr>
        <w:pStyle w:val="Standard"/>
      </w:pPr>
    </w:p>
    <w:p w14:paraId="2FC3A01C" w14:textId="77777777" w:rsidR="00557CED" w:rsidRDefault="00557CED">
      <w:pPr>
        <w:pStyle w:val="Standard"/>
      </w:pPr>
    </w:p>
    <w:sectPr w:rsidR="00557CE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AFBC" w14:textId="77777777" w:rsidR="00F1733B" w:rsidRDefault="00F1733B">
      <w:r>
        <w:separator/>
      </w:r>
    </w:p>
  </w:endnote>
  <w:endnote w:type="continuationSeparator" w:id="0">
    <w:p w14:paraId="31B6E8F0" w14:textId="77777777" w:rsidR="00F1733B" w:rsidRDefault="00F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A860" w14:textId="77777777" w:rsidR="00F1733B" w:rsidRDefault="00F1733B">
      <w:r>
        <w:rPr>
          <w:color w:val="000000"/>
        </w:rPr>
        <w:separator/>
      </w:r>
    </w:p>
  </w:footnote>
  <w:footnote w:type="continuationSeparator" w:id="0">
    <w:p w14:paraId="06B88CBA" w14:textId="77777777" w:rsidR="00F1733B" w:rsidRDefault="00F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09C4"/>
    <w:multiLevelType w:val="multilevel"/>
    <w:tmpl w:val="A0F2F1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3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7CED"/>
    <w:rsid w:val="00557CED"/>
    <w:rsid w:val="00764AD1"/>
    <w:rsid w:val="00F1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C97"/>
  <w15:docId w15:val="{F5E66103-492B-4728-9A21-FDF32E7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sepehr khodadadi</dc:creator>
  <cp:lastModifiedBy>sepehr khodadadi</cp:lastModifiedBy>
  <cp:revision>2</cp:revision>
  <dcterms:created xsi:type="dcterms:W3CDTF">2022-12-28T17:22:00Z</dcterms:created>
  <dcterms:modified xsi:type="dcterms:W3CDTF">2022-12-28T17:22:00Z</dcterms:modified>
</cp:coreProperties>
</file>