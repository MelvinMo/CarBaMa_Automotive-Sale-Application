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77777777" w:rsidR="0081027D" w:rsidRDefault="0000000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Login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Login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81027D" w14:paraId="2447CD0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6D1D1F7D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AE2895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27B6F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963A00" w14:textId="1C575AEE" w:rsidR="0081027D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</w:t>
            </w:r>
            <w:r w:rsidR="00AE2895">
              <w:t xml:space="preserve">Wants to </w:t>
            </w:r>
            <w:r>
              <w:t>Safely login to him/her profile</w:t>
            </w:r>
          </w:p>
          <w:p w14:paraId="66E8E49B" w14:textId="0F306980" w:rsidR="00AE2895" w:rsidRPr="00AE2895" w:rsidRDefault="00000000" w:rsidP="00AE2895">
            <w:pPr>
              <w:pStyle w:val="Standard"/>
            </w:pPr>
            <w:r>
              <w:t xml:space="preserve">            </w:t>
            </w:r>
            <w:r w:rsidR="00AE2895">
              <w:t>Admin</w:t>
            </w:r>
            <w:r>
              <w:t xml:space="preserve"> – </w:t>
            </w:r>
            <w:r w:rsidR="00AE2895">
              <w:t xml:space="preserve">Wants to </w:t>
            </w:r>
            <w:r>
              <w:t>Safely login to him/her profile</w:t>
            </w:r>
          </w:p>
          <w:p w14:paraId="0F970DEA" w14:textId="6BE7D565" w:rsidR="00AE2895" w:rsidRDefault="00AE2895" w:rsidP="00AE2895">
            <w:pPr>
              <w:pStyle w:val="Standard"/>
            </w:pPr>
            <w:r>
              <w:t xml:space="preserve"> </w:t>
            </w:r>
            <w:r>
              <w:tab/>
            </w:r>
            <w:r>
              <w:t>Expert</w:t>
            </w:r>
            <w:r>
              <w:t xml:space="preserve"> – Wants to Safely login to him/her profile</w:t>
            </w:r>
          </w:p>
          <w:p w14:paraId="1F6F4143" w14:textId="6DA8F47D" w:rsidR="00AE2895" w:rsidRDefault="00AE2895" w:rsidP="00AE2895">
            <w:pPr>
              <w:pStyle w:val="Standard"/>
            </w:pPr>
            <w:r>
              <w:t xml:space="preserve">            </w:t>
            </w:r>
            <w:r>
              <w:t>Buyer</w:t>
            </w:r>
            <w:r>
              <w:t xml:space="preserve"> – Wants to Safely login to him/her profile</w:t>
            </w:r>
          </w:p>
          <w:p w14:paraId="5829DACC" w14:textId="095C9AA8" w:rsidR="00AE2895" w:rsidRDefault="00AE2895" w:rsidP="00AE2895">
            <w:pPr>
              <w:pStyle w:val="Standard"/>
            </w:pPr>
            <w:r>
              <w:t xml:space="preserve">            </w:t>
            </w:r>
            <w:r>
              <w:t>Seller</w:t>
            </w:r>
            <w:r>
              <w:t xml:space="preserve"> – Wants to Safely login to him/her profile</w:t>
            </w:r>
          </w:p>
          <w:p w14:paraId="2D693913" w14:textId="1FDA75C9" w:rsidR="00AE2895" w:rsidRDefault="00AE2895" w:rsidP="00AE2895">
            <w:pPr>
              <w:pStyle w:val="Standard"/>
            </w:pPr>
          </w:p>
        </w:tc>
      </w:tr>
      <w:tr w:rsidR="0081027D" w14:paraId="3FD440D6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588E3852" w:rsidR="0081027D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AE2895">
              <w:t>users</w:t>
            </w:r>
            <w:r>
              <w:t xml:space="preserve"> can login to the system.</w:t>
            </w:r>
          </w:p>
        </w:tc>
      </w:tr>
      <w:tr w:rsidR="0081027D" w14:paraId="78764C3E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7EF89E83" w:rsidR="0081027D" w:rsidRDefault="00000000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AE2895">
              <w:t xml:space="preserve"> </w:t>
            </w:r>
            <w:r w:rsidR="00AA0E5D">
              <w:t>or</w:t>
            </w:r>
            <w:r w:rsidR="00AE2895">
              <w:t xml:space="preserve"> </w:t>
            </w:r>
            <w:r w:rsidR="00AA0E5D">
              <w:t>C</w:t>
            </w:r>
            <w:r w:rsidR="00AE2895">
              <w:t xml:space="preserve">lick the Login button 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22E61129" w:rsidR="0081027D" w:rsidRDefault="00000000">
            <w:pPr>
              <w:pStyle w:val="Standard"/>
            </w:pPr>
            <w:r>
              <w:tab/>
              <w:t>External</w:t>
            </w:r>
            <w:r w:rsidR="00AA0E5D">
              <w:t>s</w:t>
            </w:r>
          </w:p>
        </w:tc>
      </w:tr>
      <w:tr w:rsidR="0081027D" w14:paraId="435728FD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228F58EB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AE2895">
              <w:t>Admin, Manager, Expert, 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 Wrong information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651CD1D" w14:textId="1FE5E200" w:rsidR="0081027D" w:rsidRDefault="00AE2895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User</w:t>
            </w:r>
            <w:r w:rsidR="00000000">
              <w:t xml:space="preserve"> enters his/her correct personnel code and password.</w:t>
            </w:r>
          </w:p>
          <w:p w14:paraId="5B368EC1" w14:textId="77777777" w:rsidR="0081027D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clicks the login button.</w:t>
            </w:r>
          </w:p>
          <w:p w14:paraId="570F5BF4" w14:textId="77777777" w:rsidR="0081027D" w:rsidRDefault="00000000">
            <w:pPr>
              <w:pStyle w:val="Standard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  <w:r>
              <w:t xml:space="preserve"> will be send to server to Authorization</w:t>
            </w:r>
          </w:p>
          <w:p w14:paraId="03477151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Access and refresh token </w:t>
            </w:r>
            <w:proofErr w:type="gramStart"/>
            <w:r>
              <w:t>generates</w:t>
            </w:r>
            <w:proofErr w:type="gramEnd"/>
            <w:r>
              <w:t xml:space="preserve"> and user will be </w:t>
            </w:r>
            <w:proofErr w:type="spellStart"/>
            <w:r>
              <w:t>Redicrect</w:t>
            </w:r>
            <w:proofErr w:type="spellEnd"/>
            <w:r>
              <w:t xml:space="preserve"> to his/her profile (home page).</w:t>
            </w:r>
          </w:p>
        </w:tc>
      </w:tr>
      <w:tr w:rsidR="0081027D" w14:paraId="3565BE31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A5DA3E8" w14:textId="77777777" w:rsidR="0081027D" w:rsidRDefault="0081027D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3F83" w14:textId="77777777" w:rsidR="0081027D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682BA333" w14:textId="64F48575" w:rsidR="00AE2895" w:rsidRDefault="00AE2895" w:rsidP="00AE2895">
            <w:pPr>
              <w:suppressAutoHyphens w:val="0"/>
            </w:pPr>
            <w:r>
              <w:rPr>
                <w:rStyle w:val="fontstyle01"/>
              </w:rPr>
              <w:t>If the user enters the wrong password: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Style w:val="fontstyle01"/>
              </w:rPr>
              <w:t>1. User clicks account recovery button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Style w:val="fontstyle01"/>
              </w:rPr>
              <w:t>2. If password incorrect for multiple times: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Style w:val="fontstyle01"/>
              </w:rPr>
              <w:t xml:space="preserve">     </w:t>
            </w:r>
            <w:r>
              <w:rPr>
                <w:rStyle w:val="fontstyle01"/>
              </w:rPr>
              <w:t>force user to recover the account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Style w:val="fontstyle01"/>
              </w:rPr>
              <w:t>3. Else: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Style w:val="fontstyle01"/>
              </w:rPr>
              <w:t xml:space="preserve">     </w:t>
            </w:r>
            <w:r>
              <w:rPr>
                <w:rStyle w:val="fontstyle01"/>
              </w:rPr>
              <w:t>go to the normal flow</w:t>
            </w:r>
          </w:p>
          <w:p w14:paraId="1AFFBF29" w14:textId="1D6A0B56" w:rsidR="0081027D" w:rsidRDefault="0081027D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79C2" w14:textId="77777777" w:rsidR="00886C61" w:rsidRDefault="00886C61">
      <w:r>
        <w:separator/>
      </w:r>
    </w:p>
  </w:endnote>
  <w:endnote w:type="continuationSeparator" w:id="0">
    <w:p w14:paraId="3D7A271F" w14:textId="77777777" w:rsidR="00886C61" w:rsidRDefault="0088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6526" w14:textId="77777777" w:rsidR="00886C61" w:rsidRDefault="00886C61">
      <w:r>
        <w:rPr>
          <w:color w:val="000000"/>
        </w:rPr>
        <w:separator/>
      </w:r>
    </w:p>
  </w:footnote>
  <w:footnote w:type="continuationSeparator" w:id="0">
    <w:p w14:paraId="7854E7A6" w14:textId="77777777" w:rsidR="00886C61" w:rsidRDefault="00886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rAUAUfiMcywAAAA="/>
  </w:docVars>
  <w:rsids>
    <w:rsidRoot w:val="0081027D"/>
    <w:rsid w:val="0081027D"/>
    <w:rsid w:val="00886C61"/>
    <w:rsid w:val="00AA0E5D"/>
    <w:rsid w:val="00A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2022-12-27T18:57:00Z</dcterms:created>
  <dcterms:modified xsi:type="dcterms:W3CDTF">2022-12-27T18:58:00Z</dcterms:modified>
</cp:coreProperties>
</file>