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7F04" w14:textId="30F2C416" w:rsidR="001654EC" w:rsidRDefault="00DE52C7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Subscription</w:t>
      </w:r>
      <w:r w:rsidR="00000000">
        <w:rPr>
          <w:rFonts w:ascii="Liberation Serif" w:hAnsi="Liberation Serif"/>
          <w:b/>
          <w:bCs/>
          <w:color w:val="729FCF"/>
        </w:rPr>
        <w:t xml:space="preserve"> Edition</w:t>
      </w:r>
    </w:p>
    <w:p w14:paraId="4BAC75B3" w14:textId="77777777" w:rsidR="001654EC" w:rsidRDefault="001654EC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1654EC" w14:paraId="0C45396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C252D" w14:textId="63FA8B32" w:rsidR="001654E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DE52C7">
              <w:rPr>
                <w:rFonts w:cs="Dubai Medium"/>
                <w:color w:val="000000"/>
              </w:rPr>
              <w:t>Subscription</w:t>
            </w:r>
            <w:r>
              <w:rPr>
                <w:rFonts w:cs="Dubai Medium"/>
                <w:color w:val="000000"/>
              </w:rPr>
              <w:t xml:space="preserve"> Edition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AFE52" w14:textId="3C1C0013" w:rsidR="001654E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DE52C7">
              <w:t>12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B7ADC" w14:textId="77777777" w:rsidR="001654E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1654EC" w14:paraId="6E56D10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87C23" w14:textId="0F861EB2" w:rsidR="001654E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DE52C7">
              <w:t>Admin,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F2261" w14:textId="77777777" w:rsidR="001654E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1654EC" w14:paraId="7C6A3A45" w14:textId="77777777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D179D" w14:textId="77777777" w:rsidR="001654E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4C3B82F1" w14:textId="6400D94C" w:rsidR="00DE52C7" w:rsidRDefault="00000000" w:rsidP="00DE52C7">
            <w:pPr>
              <w:pStyle w:val="Standard"/>
            </w:pPr>
            <w:r>
              <w:t xml:space="preserve"> </w:t>
            </w:r>
            <w:r>
              <w:tab/>
            </w:r>
            <w:r w:rsidR="00DE52C7">
              <w:t xml:space="preserve">Admin – wants to </w:t>
            </w:r>
            <w:r w:rsidR="00DE52C7">
              <w:t>edit</w:t>
            </w:r>
            <w:r w:rsidR="00DE52C7">
              <w:t xml:space="preserve"> Subscriptions</w:t>
            </w:r>
          </w:p>
          <w:p w14:paraId="0C9FAC71" w14:textId="4E6AE8E1" w:rsidR="001654EC" w:rsidRDefault="00DE52C7" w:rsidP="00DE52C7">
            <w:pPr>
              <w:pStyle w:val="Standard"/>
            </w:pPr>
            <w:r>
              <w:tab/>
              <w:t xml:space="preserve">Seller – wants to </w:t>
            </w:r>
            <w:r>
              <w:t>edit</w:t>
            </w:r>
            <w:r>
              <w:t xml:space="preserve"> his/her Subscription</w:t>
            </w:r>
          </w:p>
          <w:p w14:paraId="64A72CB0" w14:textId="77777777" w:rsidR="001654EC" w:rsidRDefault="001654EC">
            <w:pPr>
              <w:pStyle w:val="Standard"/>
            </w:pPr>
          </w:p>
        </w:tc>
      </w:tr>
      <w:tr w:rsidR="001654EC" w14:paraId="2B314C65" w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A5D35" w14:textId="77777777" w:rsidR="001654EC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49E682B6" w14:textId="3E5DABAF" w:rsidR="001654EC" w:rsidRDefault="0000000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DE52C7">
              <w:rPr>
                <w:kern w:val="0"/>
              </w:rPr>
              <w:t>Admin</w:t>
            </w:r>
            <w:r w:rsidR="00DE52C7">
              <w:rPr>
                <w:kern w:val="0"/>
              </w:rPr>
              <w:t xml:space="preserve"> or </w:t>
            </w:r>
            <w:r w:rsidR="00DE52C7">
              <w:rPr>
                <w:kern w:val="0"/>
              </w:rPr>
              <w:t>Seller</w:t>
            </w:r>
            <w:r w:rsidR="00DE52C7">
              <w:t xml:space="preserve"> </w:t>
            </w:r>
            <w:r>
              <w:t xml:space="preserve">can edit his/her </w:t>
            </w:r>
            <w:r w:rsidR="00DE52C7">
              <w:t>Subscription</w:t>
            </w:r>
            <w:r>
              <w:t>.</w:t>
            </w:r>
          </w:p>
        </w:tc>
      </w:tr>
      <w:tr w:rsidR="001654EC" w14:paraId="4154DAC1" w14:textId="7777777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C9516" w14:textId="77777777" w:rsidR="001654EC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E003108" w14:textId="086C4A38" w:rsidR="001654EC" w:rsidRDefault="00000000">
            <w:pPr>
              <w:pStyle w:val="Standard"/>
              <w:ind w:left="864" w:hanging="864"/>
            </w:pPr>
            <w:r>
              <w:t xml:space="preserve">         </w:t>
            </w:r>
            <w:r w:rsidR="00DE52C7">
              <w:rPr>
                <w:kern w:val="0"/>
              </w:rPr>
              <w:t>Admin or Seller</w:t>
            </w:r>
            <w:r w:rsidR="00DE52C7">
              <w:t xml:space="preserve"> </w:t>
            </w:r>
            <w:r>
              <w:t xml:space="preserve">clicks the </w:t>
            </w:r>
            <w:proofErr w:type="spellStart"/>
            <w:r w:rsidR="00DE52C7">
              <w:t>Subscription</w:t>
            </w:r>
            <w:r>
              <w:t>Edition</w:t>
            </w:r>
            <w:proofErr w:type="spellEnd"/>
            <w:r>
              <w:t xml:space="preserve"> button in </w:t>
            </w:r>
            <w:proofErr w:type="spellStart"/>
            <w:r w:rsidR="00DE52C7">
              <w:t>Subscription</w:t>
            </w:r>
            <w:r>
              <w:t>Managment</w:t>
            </w:r>
            <w:proofErr w:type="spellEnd"/>
            <w:r>
              <w:t xml:space="preserve"> page.</w:t>
            </w:r>
          </w:p>
          <w:p w14:paraId="0865B0B0" w14:textId="77777777" w:rsidR="001654E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40380CEE" w14:textId="77777777" w:rsidR="001654EC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1654EC" w14:paraId="56AF0447" w14:textId="77777777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90536" w14:textId="77777777" w:rsidR="001654E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4529E66C" w14:textId="3E9C7716" w:rsidR="001654EC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DE52C7">
              <w:rPr>
                <w:kern w:val="0"/>
              </w:rPr>
              <w:t>Admin or Seller</w:t>
            </w:r>
          </w:p>
          <w:p w14:paraId="7379962C" w14:textId="77777777" w:rsidR="001654E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1A830721" w14:textId="77777777" w:rsidR="001654E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2FB53B41" w14:textId="77777777" w:rsidR="001654E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1654EC" w14:paraId="15A41522" w14:textId="77777777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40591" w14:textId="77777777" w:rsidR="001654EC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33964320" w14:textId="42D6B75A" w:rsidR="001654EC" w:rsidRDefault="00DE52C7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rPr>
                <w:kern w:val="0"/>
              </w:rPr>
              <w:t>Admin or Seller</w:t>
            </w:r>
            <w:r>
              <w:t xml:space="preserve"> </w:t>
            </w:r>
            <w:proofErr w:type="gramStart"/>
            <w:r w:rsidR="00000000">
              <w:t>sees  his</w:t>
            </w:r>
            <w:proofErr w:type="gramEnd"/>
            <w:r w:rsidR="00000000">
              <w:t>/her list.</w:t>
            </w:r>
          </w:p>
          <w:p w14:paraId="2699E5FD" w14:textId="4244C060" w:rsidR="001654EC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can search and filter list.</w:t>
            </w:r>
          </w:p>
          <w:p w14:paraId="7918D9B2" w14:textId="1BB467C8" w:rsidR="001654EC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selects one </w:t>
            </w:r>
            <w:r w:rsidR="00DE52C7">
              <w:t>Subscription</w:t>
            </w:r>
            <w:r>
              <w:t>.</w:t>
            </w:r>
          </w:p>
          <w:p w14:paraId="49648A1C" w14:textId="66FB6CC8" w:rsidR="001654EC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sees the selected </w:t>
            </w:r>
            <w:r w:rsidR="00DE52C7">
              <w:t>subscription</w:t>
            </w:r>
            <w:r>
              <w:t>.</w:t>
            </w:r>
          </w:p>
          <w:p w14:paraId="3113252C" w14:textId="56891935" w:rsidR="001654EC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edits the selected </w:t>
            </w:r>
            <w:r w:rsidR="00DE52C7">
              <w:t>Subscription</w:t>
            </w:r>
            <w:r>
              <w:t>.</w:t>
            </w:r>
          </w:p>
          <w:p w14:paraId="4685CA06" w14:textId="77777777" w:rsidR="001654EC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confirms the changes.</w:t>
            </w:r>
          </w:p>
        </w:tc>
      </w:tr>
      <w:tr w:rsidR="001654EC" w14:paraId="643CCE9B" w14:textId="777777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B81BB" w14:textId="77777777" w:rsidR="001654E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1654EC" w14:paraId="1C136451" w14:textId="77777777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EEAD3" w14:textId="77777777" w:rsidR="001654EC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2EFC2BBA" w14:textId="77777777" w:rsidR="001654EC" w:rsidRDefault="001654EC">
      <w:pPr>
        <w:pStyle w:val="Standard"/>
      </w:pPr>
    </w:p>
    <w:p w14:paraId="1B26502B" w14:textId="77777777" w:rsidR="001654EC" w:rsidRDefault="001654EC">
      <w:pPr>
        <w:pStyle w:val="Standard"/>
      </w:pPr>
    </w:p>
    <w:sectPr w:rsidR="001654E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FBE7D" w14:textId="77777777" w:rsidR="00E80583" w:rsidRDefault="00E80583">
      <w:r>
        <w:separator/>
      </w:r>
    </w:p>
  </w:endnote>
  <w:endnote w:type="continuationSeparator" w:id="0">
    <w:p w14:paraId="40670DE8" w14:textId="77777777" w:rsidR="00E80583" w:rsidRDefault="00E8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E88B" w14:textId="77777777" w:rsidR="00E80583" w:rsidRDefault="00E80583">
      <w:r>
        <w:rPr>
          <w:color w:val="000000"/>
        </w:rPr>
        <w:separator/>
      </w:r>
    </w:p>
  </w:footnote>
  <w:footnote w:type="continuationSeparator" w:id="0">
    <w:p w14:paraId="2DD3E548" w14:textId="77777777" w:rsidR="00E80583" w:rsidRDefault="00E80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09ED"/>
    <w:multiLevelType w:val="multilevel"/>
    <w:tmpl w:val="FF62FF5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1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54EC"/>
    <w:rsid w:val="001654EC"/>
    <w:rsid w:val="00DE52C7"/>
    <w:rsid w:val="00E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64A0"/>
  <w15:docId w15:val="{F64E71C5-0AC6-456C-ABEE-F74A3229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sepehr khodadadi</dc:creator>
  <cp:lastModifiedBy>sepehr khodadadi</cp:lastModifiedBy>
  <cp:revision>2</cp:revision>
  <dcterms:created xsi:type="dcterms:W3CDTF">2022-12-28T17:17:00Z</dcterms:created>
  <dcterms:modified xsi:type="dcterms:W3CDTF">2022-12-28T17:17:00Z</dcterms:modified>
</cp:coreProperties>
</file>