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DD7" w14:textId="75A27E23" w:rsidR="001E6383" w:rsidRDefault="00945275">
      <w:pPr>
        <w:pStyle w:val="Title"/>
        <w:jc w:val="center"/>
        <w:rPr>
          <w:rFonts w:ascii="Liberation Serif" w:hAnsi="Liberation Serif"/>
          <w:b/>
          <w:bCs/>
          <w:color w:val="729FCF"/>
        </w:rPr>
      </w:pPr>
      <w:r>
        <w:rPr>
          <w:rFonts w:ascii="Liberation Serif" w:hAnsi="Liberation Serif"/>
          <w:b/>
          <w:bCs/>
          <w:color w:val="729FCF"/>
        </w:rPr>
        <w:t>Subscription</w:t>
      </w:r>
      <w:r w:rsidR="00000000">
        <w:rPr>
          <w:rFonts w:ascii="Liberation Serif" w:hAnsi="Liberation Serif"/>
          <w:b/>
          <w:bCs/>
          <w:color w:val="729FCF"/>
        </w:rPr>
        <w:t xml:space="preserve"> Deletion</w:t>
      </w:r>
    </w:p>
    <w:p w14:paraId="10BF7F2F" w14:textId="77777777" w:rsidR="001E6383" w:rsidRDefault="001E6383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1E6383" w14:paraId="5438075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EEBE4" w14:textId="43A8F5C5" w:rsidR="001E638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945275">
              <w:rPr>
                <w:rFonts w:cs="Dubai Medium"/>
                <w:color w:val="000000"/>
              </w:rPr>
              <w:t>Subscription</w:t>
            </w:r>
            <w:r>
              <w:rPr>
                <w:rFonts w:cs="Dubai Medium"/>
                <w:color w:val="000000"/>
              </w:rPr>
              <w:t xml:space="preserve"> Deletion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C5E0D" w14:textId="31D99C62" w:rsidR="001E638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945275">
              <w:t>17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0D27F" w14:textId="77777777" w:rsidR="001E638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1E6383" w14:paraId="07EA345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E46BD" w14:textId="4BB1A447" w:rsidR="001E638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945275">
              <w:t>Admin,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C61A0" w14:textId="77777777" w:rsidR="001E6383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1E6383" w14:paraId="4178EFB8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66870" w14:textId="77777777" w:rsidR="001E638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648AD706" w14:textId="08138A11" w:rsidR="00945275" w:rsidRDefault="00000000" w:rsidP="00945275">
            <w:pPr>
              <w:pStyle w:val="Standard"/>
            </w:pPr>
            <w:r>
              <w:t xml:space="preserve"> </w:t>
            </w:r>
            <w:r>
              <w:tab/>
            </w:r>
            <w:r w:rsidR="00945275">
              <w:t xml:space="preserve">Admin – wants to </w:t>
            </w:r>
            <w:r w:rsidR="00945275">
              <w:t>delete</w:t>
            </w:r>
            <w:r w:rsidR="00945275">
              <w:t xml:space="preserve"> Subscriptions</w:t>
            </w:r>
          </w:p>
          <w:p w14:paraId="28415613" w14:textId="45C1A385" w:rsidR="001E6383" w:rsidRDefault="00945275" w:rsidP="00945275">
            <w:pPr>
              <w:pStyle w:val="Standard"/>
            </w:pPr>
            <w:r>
              <w:tab/>
              <w:t>Seller – wants to delete his/her Subscription</w:t>
            </w:r>
          </w:p>
          <w:p w14:paraId="6D8FD205" w14:textId="77777777" w:rsidR="001E6383" w:rsidRDefault="001E6383">
            <w:pPr>
              <w:pStyle w:val="Standard"/>
            </w:pPr>
          </w:p>
        </w:tc>
      </w:tr>
      <w:tr w:rsidR="00945275" w14:paraId="25DB5E87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2657B" w14:textId="77777777" w:rsidR="00945275" w:rsidRDefault="00945275" w:rsidP="00945275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A72EC2C" w14:textId="61AC0256" w:rsidR="00945275" w:rsidRDefault="00945275" w:rsidP="00945275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>
              <w:rPr>
                <w:kern w:val="0"/>
              </w:rPr>
              <w:t>Admin or Seller</w:t>
            </w:r>
            <w:r>
              <w:t xml:space="preserve"> can </w:t>
            </w:r>
            <w:r>
              <w:t>delete</w:t>
            </w:r>
            <w:r>
              <w:t xml:space="preserve"> his/her Subscription.</w:t>
            </w:r>
          </w:p>
        </w:tc>
      </w:tr>
      <w:tr w:rsidR="001E6383" w14:paraId="719D0DE6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63556" w14:textId="77777777" w:rsidR="001E6383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2DF90B58" w14:textId="1096E368" w:rsidR="001E6383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945275">
              <w:rPr>
                <w:kern w:val="0"/>
              </w:rPr>
              <w:t>Admin or Seller</w:t>
            </w:r>
            <w:r w:rsidR="00945275">
              <w:t xml:space="preserve"> </w:t>
            </w:r>
            <w:r>
              <w:t xml:space="preserve">clicks the </w:t>
            </w:r>
            <w:proofErr w:type="spellStart"/>
            <w:r w:rsidR="00945275">
              <w:t>Subscription</w:t>
            </w:r>
            <w:r>
              <w:t>Deletion</w:t>
            </w:r>
            <w:proofErr w:type="spellEnd"/>
            <w:r>
              <w:t xml:space="preserve"> button in </w:t>
            </w:r>
            <w:proofErr w:type="spellStart"/>
            <w:r w:rsidR="00945275">
              <w:t>Subscription</w:t>
            </w:r>
            <w:r>
              <w:t>Managment</w:t>
            </w:r>
            <w:proofErr w:type="spellEnd"/>
            <w:r>
              <w:t xml:space="preserve"> page.</w:t>
            </w:r>
          </w:p>
          <w:p w14:paraId="46350669" w14:textId="77777777" w:rsidR="001E638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B43C302" w14:textId="77777777" w:rsidR="001E6383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1E6383" w14:paraId="3935575B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B193B" w14:textId="77777777" w:rsidR="001E638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D73BCD5" w14:textId="7773C350" w:rsidR="001E6383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945275">
              <w:rPr>
                <w:kern w:val="0"/>
              </w:rPr>
              <w:t>Admin or Seller</w:t>
            </w:r>
          </w:p>
          <w:p w14:paraId="3C200D66" w14:textId="77777777" w:rsidR="001E6383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34AEC99D" w14:textId="77777777" w:rsidR="001E6383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3079516C" w14:textId="77777777" w:rsidR="001E6383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1E6383" w14:paraId="6827C77D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4FD99" w14:textId="77777777" w:rsidR="001E6383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361B19F" w14:textId="4F3FDF38" w:rsidR="001E6383" w:rsidRDefault="00945275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rPr>
                <w:kern w:val="0"/>
              </w:rPr>
              <w:t>Admin or Seller</w:t>
            </w:r>
            <w:r>
              <w:t xml:space="preserve"> </w:t>
            </w:r>
            <w:proofErr w:type="gramStart"/>
            <w:r w:rsidR="00000000">
              <w:t>sees  his</w:t>
            </w:r>
            <w:proofErr w:type="gramEnd"/>
            <w:r w:rsidR="00000000">
              <w:t xml:space="preserve">/her </w:t>
            </w:r>
            <w:r>
              <w:t>Subscription</w:t>
            </w:r>
            <w:r>
              <w:t xml:space="preserve"> </w:t>
            </w:r>
            <w:r w:rsidR="00000000">
              <w:t>list.</w:t>
            </w:r>
          </w:p>
          <w:p w14:paraId="25E7EED7" w14:textId="0F93BFCE" w:rsidR="001E6383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can search and filter </w:t>
            </w:r>
            <w:r w:rsidR="00945275">
              <w:t>Subscription</w:t>
            </w:r>
            <w:r w:rsidR="00945275">
              <w:t xml:space="preserve"> </w:t>
            </w:r>
            <w:r>
              <w:t>list.</w:t>
            </w:r>
          </w:p>
          <w:p w14:paraId="4DC26BEC" w14:textId="160D5502" w:rsidR="001E6383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selects one or more </w:t>
            </w:r>
            <w:r w:rsidR="00945275">
              <w:t>Subscription</w:t>
            </w:r>
            <w:r>
              <w:t>.</w:t>
            </w:r>
          </w:p>
          <w:p w14:paraId="36B310F4" w14:textId="69A4410F" w:rsidR="001E6383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deletes the selected </w:t>
            </w:r>
            <w:r w:rsidR="00945275">
              <w:t>Subscription</w:t>
            </w:r>
            <w:r>
              <w:t>.</w:t>
            </w:r>
          </w:p>
          <w:p w14:paraId="0E9E40C7" w14:textId="77777777" w:rsidR="001E6383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confirms the changes.</w:t>
            </w:r>
          </w:p>
        </w:tc>
      </w:tr>
      <w:tr w:rsidR="001E6383" w14:paraId="7AB0351C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D0543" w14:textId="77777777" w:rsidR="001E6383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495FC909" w14:textId="77777777" w:rsidR="001E6383" w:rsidRDefault="001E6383">
            <w:pPr>
              <w:pStyle w:val="Standard"/>
              <w:tabs>
                <w:tab w:val="left" w:pos="732"/>
              </w:tabs>
            </w:pPr>
          </w:p>
        </w:tc>
      </w:tr>
      <w:tr w:rsidR="001E6383" w14:paraId="7180BB61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26104" w14:textId="77777777" w:rsidR="001E6383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72A16BC6" w14:textId="77777777" w:rsidR="001E6383" w:rsidRDefault="001E6383">
      <w:pPr>
        <w:pStyle w:val="Standard"/>
      </w:pPr>
    </w:p>
    <w:p w14:paraId="35B08EBB" w14:textId="77777777" w:rsidR="001E6383" w:rsidRDefault="001E6383">
      <w:pPr>
        <w:pStyle w:val="Standard"/>
      </w:pPr>
    </w:p>
    <w:sectPr w:rsidR="001E638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83BA" w14:textId="77777777" w:rsidR="000129D6" w:rsidRDefault="000129D6">
      <w:r>
        <w:separator/>
      </w:r>
    </w:p>
  </w:endnote>
  <w:endnote w:type="continuationSeparator" w:id="0">
    <w:p w14:paraId="307E7452" w14:textId="77777777" w:rsidR="000129D6" w:rsidRDefault="0001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EF95" w14:textId="77777777" w:rsidR="000129D6" w:rsidRDefault="000129D6">
      <w:r>
        <w:rPr>
          <w:color w:val="000000"/>
        </w:rPr>
        <w:separator/>
      </w:r>
    </w:p>
  </w:footnote>
  <w:footnote w:type="continuationSeparator" w:id="0">
    <w:p w14:paraId="64602543" w14:textId="77777777" w:rsidR="000129D6" w:rsidRDefault="00012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7B67"/>
    <w:multiLevelType w:val="multilevel"/>
    <w:tmpl w:val="C57CDB4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E6383"/>
    <w:rsid w:val="000129D6"/>
    <w:rsid w:val="001E6383"/>
    <w:rsid w:val="0094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9A6B"/>
  <w15:docId w15:val="{0BB6A4E3-9EF0-41DF-85AA-C102EA0B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sepehr khodadadi</dc:creator>
  <cp:lastModifiedBy>sepehr khodadadi</cp:lastModifiedBy>
  <cp:revision>2</cp:revision>
  <dcterms:created xsi:type="dcterms:W3CDTF">2022-12-28T19:41:00Z</dcterms:created>
  <dcterms:modified xsi:type="dcterms:W3CDTF">2022-12-28T19:41:00Z</dcterms:modified>
</cp:coreProperties>
</file>